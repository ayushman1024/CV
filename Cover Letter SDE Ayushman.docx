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6F7" w14:textId="77777777" w:rsidR="0038101A" w:rsidRPr="001C368C" w:rsidRDefault="006D6983" w:rsidP="00974B71">
      <w:pPr>
        <w:pStyle w:val="Da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CFCE59" wp14:editId="182BFFC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5210" w14:textId="77777777" w:rsidR="006D6983" w:rsidRDefault="006D6983" w:rsidP="006D698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46FA15E" wp14:editId="1D251501">
                                  <wp:extent cx="1357494" cy="1430873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494" cy="1430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24985B36739C4938948FB78034E1A00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A3C0CF3" w14:textId="62B0938E" w:rsidR="006D6983" w:rsidRPr="00486E5D" w:rsidRDefault="00775A00" w:rsidP="006D6983">
                                <w:pPr>
                                  <w:pStyle w:val="Title"/>
                                </w:pPr>
                                <w:r>
                                  <w:t>Ayushman Srivastava</w:t>
                                </w:r>
                              </w:p>
                            </w:sdtContent>
                          </w:sdt>
                          <w:p w14:paraId="5CC997A6" w14:textId="77777777" w:rsidR="006D6983" w:rsidRDefault="0097126A" w:rsidP="006D698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9010CBB60E3B42379F34D6D2B0E2234E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6D6983">
                                  <w:t>Position Title</w:t>
                                </w:r>
                              </w:sdtContent>
                            </w:sdt>
                          </w:p>
                          <w:p w14:paraId="3CCB9F2F" w14:textId="77777777" w:rsidR="006D6983" w:rsidRDefault="0097126A" w:rsidP="006D698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4890ADB7B98B4D1CA1EF5F722F950F0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D6983">
                                  <w:t>Objective</w:t>
                                </w:r>
                              </w:sdtContent>
                            </w:sdt>
                          </w:p>
                          <w:sdt>
                            <w:sdtPr>
                              <w:id w:val="-644821730"/>
                              <w:placeholder>
                                <w:docPart w:val="876F08A986044B1DAB6362353040167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AA6ACC8" w14:textId="77777777" w:rsidR="006D6983" w:rsidRDefault="006D6983" w:rsidP="006D6983">
                                <w:r>
                                  <w:t>To get started right away, just tap any placeholder text (such as this) and start typing to replace it with your own.</w:t>
                                </w:r>
                              </w:p>
                            </w:sdtContent>
                          </w:sdt>
                          <w:sdt>
                            <w:sdtPr>
                              <w:id w:val="1993831541"/>
                              <w:placeholder>
                                <w:docPart w:val="8A8BA1537A9442A691334F085E9D18D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73F6547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Education</w:t>
                                </w:r>
                              </w:p>
                            </w:sdtContent>
                          </w:sdt>
                          <w:sdt>
                            <w:sdtPr>
                              <w:id w:val="2032997508"/>
                              <w:placeholder>
                                <w:docPart w:val="9BC620503F6946BA999D2468825D2CA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61D087E" w14:textId="77777777" w:rsidR="006D6983" w:rsidRDefault="006D6983" w:rsidP="006D6983">
                                <w:pPr>
                                  <w:pStyle w:val="Heading3"/>
                                </w:pPr>
                                <w:r>
                                  <w:t>SCHOOL NAME, LOCATION, DEGREE</w:t>
                                </w:r>
                              </w:p>
                            </w:sdtContent>
                          </w:sdt>
                          <w:sdt>
                            <w:sdtPr>
                              <w:id w:val="-93326402"/>
                              <w:placeholder>
                                <w:docPart w:val="D54B070B8BA24DAD8502AB6754AAC5D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2DBB059" w14:textId="77777777" w:rsidR="006D6983" w:rsidRDefault="006D6983" w:rsidP="006D6983">
                                <w:r>
                                  <w:t>You might want to include your GPA here and a brief summary of relevant coursework, awards, and honors.</w:t>
                                </w:r>
                              </w:p>
                            </w:sdtContent>
                          </w:sdt>
                          <w:sdt>
                            <w:sdtPr>
                              <w:id w:val="-26178941"/>
                              <w:placeholder>
                                <w:docPart w:val="637234BEC18E4CB183D935B0885C288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10939CC" w14:textId="77777777" w:rsidR="006D6983" w:rsidRDefault="006D6983" w:rsidP="006D698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sdt>
                            <w:sdtPr>
                              <w:id w:val="1670293698"/>
                              <w:placeholder>
                                <w:docPart w:val="04F440398054472DBCC7C9D442598436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9FB1D6D" w14:textId="77777777" w:rsidR="006D6983" w:rsidRDefault="006D6983" w:rsidP="006D6983">
                                <w:pPr>
                                  <w:pStyle w:val="ContactInfo"/>
                                </w:pPr>
                                <w:r>
                                  <w:t>Street Address</w:t>
                                </w:r>
                                <w:r>
                                  <w:br/>
                                  <w:t>City, ST ZIP Code</w:t>
                                </w:r>
                              </w:p>
                            </w:sdtContent>
                          </w:sdt>
                          <w:p w14:paraId="61A4C207" w14:textId="77777777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1863243128"/>
                                <w:placeholder>
                                  <w:docPart w:val="E1ADF5758DA14CF89DFB74653DA7073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Telephone</w:t>
                                </w:r>
                              </w:sdtContent>
                            </w:sdt>
                          </w:p>
                          <w:p w14:paraId="08B461CF" w14:textId="77777777" w:rsidR="006D6983" w:rsidRDefault="006D6983" w:rsidP="006D698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-1220512016"/>
                                <w:placeholder>
                                  <w:docPart w:val="A926D1239E384F05B2173E6E6EEA6EC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Email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FC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14:paraId="3A3F5210" w14:textId="77777777" w:rsidR="006D6983" w:rsidRDefault="006D6983" w:rsidP="006D698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46FA15E" wp14:editId="1D251501">
                            <wp:extent cx="1357494" cy="1430873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494" cy="1430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24985B36739C4938948FB78034E1A00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A3C0CF3" w14:textId="62B0938E" w:rsidR="006D6983" w:rsidRPr="00486E5D" w:rsidRDefault="00775A00" w:rsidP="006D6983">
                          <w:pPr>
                            <w:pStyle w:val="Title"/>
                          </w:pPr>
                          <w:r>
                            <w:t>Ayushman Srivastava</w:t>
                          </w:r>
                        </w:p>
                      </w:sdtContent>
                    </w:sdt>
                    <w:p w14:paraId="5CC997A6" w14:textId="77777777" w:rsidR="006D6983" w:rsidRDefault="0097126A" w:rsidP="006D698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9010CBB60E3B42379F34D6D2B0E2234E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6D6983">
                            <w:t>Position Title</w:t>
                          </w:r>
                        </w:sdtContent>
                      </w:sdt>
                    </w:p>
                    <w:p w14:paraId="3CCB9F2F" w14:textId="77777777" w:rsidR="006D6983" w:rsidRDefault="0097126A" w:rsidP="006D698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4890ADB7B98B4D1CA1EF5F722F950F04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6D6983">
                            <w:t>Objective</w:t>
                          </w:r>
                        </w:sdtContent>
                      </w:sdt>
                    </w:p>
                    <w:sdt>
                      <w:sdtPr>
                        <w:id w:val="-644821730"/>
                        <w:placeholder>
                          <w:docPart w:val="876F08A986044B1DAB63623530401678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AA6ACC8" w14:textId="77777777" w:rsidR="006D6983" w:rsidRDefault="006D6983" w:rsidP="006D6983">
                          <w:r>
                            <w:t>To get started right away, just tap any placeholder text (such as this) and start typing to replace it with your own.</w:t>
                          </w:r>
                        </w:p>
                      </w:sdtContent>
                    </w:sdt>
                    <w:sdt>
                      <w:sdtPr>
                        <w:id w:val="1993831541"/>
                        <w:placeholder>
                          <w:docPart w:val="8A8BA1537A9442A691334F085E9D18D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73F6547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Education</w:t>
                          </w:r>
                        </w:p>
                      </w:sdtContent>
                    </w:sdt>
                    <w:sdt>
                      <w:sdtPr>
                        <w:id w:val="2032997508"/>
                        <w:placeholder>
                          <w:docPart w:val="9BC620503F6946BA999D2468825D2CA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61D087E" w14:textId="77777777" w:rsidR="006D6983" w:rsidRDefault="006D6983" w:rsidP="006D6983">
                          <w:pPr>
                            <w:pStyle w:val="Heading3"/>
                          </w:pPr>
                          <w:r>
                            <w:t>SCHOOL NAME, LOCATION, DEGREE</w:t>
                          </w:r>
                        </w:p>
                      </w:sdtContent>
                    </w:sdt>
                    <w:sdt>
                      <w:sdtPr>
                        <w:id w:val="-93326402"/>
                        <w:placeholder>
                          <w:docPart w:val="D54B070B8BA24DAD8502AB6754AAC5D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2DBB059" w14:textId="77777777" w:rsidR="006D6983" w:rsidRDefault="006D6983" w:rsidP="006D6983">
                          <w:r>
                            <w:t>You might want to include your GPA here and a brief summary of relevant coursework, awards, and honors.</w:t>
                          </w:r>
                        </w:p>
                      </w:sdtContent>
                    </w:sdt>
                    <w:sdt>
                      <w:sdtPr>
                        <w:id w:val="-26178941"/>
                        <w:placeholder>
                          <w:docPart w:val="637234BEC18E4CB183D935B0885C2885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10939CC" w14:textId="77777777" w:rsidR="006D6983" w:rsidRDefault="006D6983" w:rsidP="006D698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sdt>
                      <w:sdtPr>
                        <w:id w:val="1670293698"/>
                        <w:placeholder>
                          <w:docPart w:val="04F440398054472DBCC7C9D442598436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9FB1D6D" w14:textId="77777777" w:rsidR="006D6983" w:rsidRDefault="006D6983" w:rsidP="006D6983">
                          <w:pPr>
                            <w:pStyle w:val="ContactInfo"/>
                          </w:pPr>
                          <w:r>
                            <w:t>Street Address</w:t>
                          </w:r>
                          <w:r>
                            <w:br/>
                            <w:t>City, ST ZIP Code</w:t>
                          </w:r>
                        </w:p>
                      </w:sdtContent>
                    </w:sdt>
                    <w:p w14:paraId="61A4C207" w14:textId="77777777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sdt>
                        <w:sdtPr>
                          <w:id w:val="1863243128"/>
                          <w:placeholder>
                            <w:docPart w:val="E1ADF5758DA14CF89DFB74653DA7073B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Telephone</w:t>
                          </w:r>
                        </w:sdtContent>
                      </w:sdt>
                    </w:p>
                    <w:p w14:paraId="08B461CF" w14:textId="77777777" w:rsidR="006D6983" w:rsidRDefault="006D6983" w:rsidP="006D698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sdt>
                        <w:sdtPr>
                          <w:id w:val="-1220512016"/>
                          <w:placeholder>
                            <w:docPart w:val="A926D1239E384F05B2173E6E6EEA6ECB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Email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552460160"/>
          <w:placeholder>
            <w:docPart w:val="A71AD4BF0D7F423DAEBA546CC82AD7D4"/>
          </w:placeholder>
          <w:temporary/>
          <w:showingPlcHdr/>
          <w15:appearance w15:val="hidden"/>
        </w:sdtPr>
        <w:sdtEndPr/>
        <w:sdtContent>
          <w:r w:rsidR="0038101A">
            <w:t>Date</w:t>
          </w:r>
        </w:sdtContent>
      </w:sdt>
    </w:p>
    <w:sdt>
      <w:sdtPr>
        <w:id w:val="305602035"/>
        <w:placeholder>
          <w:docPart w:val="531AB763CB77453D96442850FAF12827"/>
        </w:placeholder>
        <w:temporary/>
        <w:showingPlcHdr/>
        <w15:appearance w15:val="hidden"/>
      </w:sdtPr>
      <w:sdtEndPr/>
      <w:sdtContent>
        <w:p w14:paraId="2ACF0756" w14:textId="77777777" w:rsidR="0038101A" w:rsidRDefault="0038101A" w:rsidP="0038101A">
          <w:pPr>
            <w:pStyle w:val="ContactInfo"/>
          </w:pPr>
          <w:r>
            <w:t>Street Address</w:t>
          </w:r>
        </w:p>
        <w:p w14:paraId="63592D68" w14:textId="77777777" w:rsidR="0038101A" w:rsidRDefault="0038101A" w:rsidP="0038101A">
          <w:pPr>
            <w:pStyle w:val="ContactInfo"/>
          </w:pPr>
          <w:r>
            <w:t>City, ST ZIP Code</w:t>
          </w:r>
        </w:p>
      </w:sdtContent>
    </w:sdt>
    <w:p w14:paraId="6F2FCD57" w14:textId="0C9C89EA" w:rsidR="0038101A" w:rsidRDefault="0038101A" w:rsidP="0038101A">
      <w:pPr>
        <w:pStyle w:val="Salutation"/>
      </w:pPr>
      <w:r>
        <w:t xml:space="preserve">Dear </w:t>
      </w:r>
      <w:r w:rsidR="00775A00">
        <w:t>Hiring Manager</w:t>
      </w:r>
      <w:r>
        <w:t>:</w:t>
      </w:r>
    </w:p>
    <w:p w14:paraId="6C8EA21F" w14:textId="08A3662E" w:rsidR="00775A00" w:rsidRDefault="00775A00" w:rsidP="00775A00">
      <w:proofErr w:type="gramStart"/>
      <w:r>
        <w:t>I'm</w:t>
      </w:r>
      <w:proofErr w:type="gramEnd"/>
      <w:r>
        <w:t xml:space="preserve"> excited to be applying for the </w:t>
      </w:r>
      <w:r>
        <w:t>Java Developer</w:t>
      </w:r>
      <w:r>
        <w:t xml:space="preserve"> position at </w:t>
      </w:r>
      <w:r>
        <w:t>Siemens.</w:t>
      </w:r>
      <w:r>
        <w:t xml:space="preserve"> As someone who is highly focused and attentive to detail, I thrive on building quality systems that surpass end users' expectations. </w:t>
      </w:r>
      <w:proofErr w:type="gramStart"/>
      <w:r>
        <w:t>I'm</w:t>
      </w:r>
      <w:proofErr w:type="gramEnd"/>
      <w:r>
        <w:t xml:space="preserve"> thrilled at the opportunity to show off my technical expertise and leadership skills as part of River Tech's expert team.</w:t>
      </w:r>
    </w:p>
    <w:p w14:paraId="7718647D" w14:textId="35A02100" w:rsidR="00775A00" w:rsidRDefault="00775A00" w:rsidP="00775A00">
      <w:r>
        <w:t>During my previous role at Crane &amp; Jenkins, I was charged with developing innovative solutions across a variety of software platforms. I was instrumental in developing mobile-ready expense tracking software for our fast-growing portfolio of real estate clients. In 2016, I led the development of a proprietary document management system and was responsible for the successful migration of all client content from our legacy system to the new platform.</w:t>
      </w:r>
    </w:p>
    <w:p w14:paraId="49DDFD93" w14:textId="5B1ED21E" w:rsidR="00775A00" w:rsidRDefault="00775A00" w:rsidP="00775A00">
      <w:r>
        <w:t>I am also attentive to the need for continued process improvements. When we faced repeated deadline delays due to Quality Assurance challenges, I proposed and carried out the implementation of an automated bug tracking system to identify potential issues earlier in the development cycle. This resulted in an average of 43% fewer defects reported during late-stage QA reviews and a 32% reduction in days between project kickoff and production launch.</w:t>
      </w:r>
    </w:p>
    <w:p w14:paraId="6455CCF0" w14:textId="77777777" w:rsidR="00775A00" w:rsidRDefault="00775A00" w:rsidP="00775A00">
      <w:r>
        <w:t xml:space="preserve">Thank you for your time and consideration. </w:t>
      </w:r>
      <w:proofErr w:type="gramStart"/>
      <w:r>
        <w:t>I'm</w:t>
      </w:r>
      <w:proofErr w:type="gramEnd"/>
      <w:r>
        <w:t xml:space="preserve"> looking forward to learning more details about the Software Engineer position at River Tech. </w:t>
      </w:r>
      <w:proofErr w:type="gramStart"/>
      <w:r>
        <w:t>I'm</w:t>
      </w:r>
      <w:proofErr w:type="gramEnd"/>
      <w:r>
        <w:t xml:space="preserve"> excited about the opportunity to leverage my unique range of skills, and I'm eager to demonstrate my commitment to developing world-class software solutions for River Tech.</w:t>
      </w:r>
    </w:p>
    <w:p w14:paraId="4AA3F98A" w14:textId="77777777" w:rsidR="00775A00" w:rsidRDefault="00775A00" w:rsidP="00775A00"/>
    <w:p w14:paraId="7B4A7BA4" w14:textId="23D32109" w:rsidR="0038101A" w:rsidRDefault="00775A00" w:rsidP="00775A00">
      <w:r>
        <w:lastRenderedPageBreak/>
        <w:t>Sincerely,</w:t>
      </w:r>
    </w:p>
    <w:p w14:paraId="73763B96" w14:textId="77777777" w:rsidR="0038101A" w:rsidRDefault="0038101A" w:rsidP="0038101A">
      <w:pPr>
        <w:pStyle w:val="Closing"/>
      </w:pPr>
      <w:r>
        <w:t>Sincerely,</w:t>
      </w:r>
    </w:p>
    <w:sdt>
      <w:sdtPr>
        <w:alias w:val="Your Name"/>
        <w:tag w:val="Your Name"/>
        <w:id w:val="-733627005"/>
        <w:placeholder>
          <w:docPart w:val="C4596447DF0C40DD9C056A97A0D77C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19D8D0D2" w14:textId="6819E4B5" w:rsidR="00154354" w:rsidRPr="00154354" w:rsidRDefault="00904B09" w:rsidP="00154354">
          <w:pPr>
            <w:pStyle w:val="Signature"/>
          </w:pPr>
          <w:r>
            <w:t>A</w:t>
          </w:r>
          <w:r w:rsidR="00775A00">
            <w:t>yushman Srivastava</w:t>
          </w:r>
        </w:p>
      </w:sdtContent>
    </w:sdt>
    <w:sectPr w:rsidR="00154354" w:rsidRPr="00154354" w:rsidSect="00154354">
      <w:headerReference w:type="default" r:id="rId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5AA1F" w14:textId="77777777" w:rsidR="0097126A" w:rsidRDefault="0097126A" w:rsidP="0038101A">
      <w:pPr>
        <w:spacing w:after="0" w:line="240" w:lineRule="auto"/>
      </w:pPr>
      <w:r>
        <w:separator/>
      </w:r>
    </w:p>
  </w:endnote>
  <w:endnote w:type="continuationSeparator" w:id="0">
    <w:p w14:paraId="569D5F7F" w14:textId="77777777" w:rsidR="0097126A" w:rsidRDefault="0097126A" w:rsidP="0038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4CC8E" w14:textId="77777777" w:rsidR="0097126A" w:rsidRDefault="0097126A" w:rsidP="0038101A">
      <w:pPr>
        <w:spacing w:after="0" w:line="240" w:lineRule="auto"/>
      </w:pPr>
      <w:r>
        <w:separator/>
      </w:r>
    </w:p>
  </w:footnote>
  <w:footnote w:type="continuationSeparator" w:id="0">
    <w:p w14:paraId="3300ECB9" w14:textId="77777777" w:rsidR="0097126A" w:rsidRDefault="0097126A" w:rsidP="0038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A1095D" w14:textId="77777777" w:rsidR="0038101A" w:rsidRDefault="0038101A" w:rsidP="003810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35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4F4EC33" wp14:editId="73165171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align>top</wp:align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38101A" w14:paraId="2FA428FC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8D230CE57CAB4BE4909F09ECF706FA6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27541EF5" w14:textId="2CC2B67A" w:rsidR="0038101A" w:rsidRPr="00187B92" w:rsidRDefault="00775A00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Ayushman Srivastava</w:t>
                                        </w:r>
                                      </w:p>
                                    </w:sdtContent>
                                  </w:sdt>
                                  <w:p w14:paraId="613454C0" w14:textId="77777777" w:rsidR="0038101A" w:rsidRPr="00970D57" w:rsidRDefault="0097126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F48A4D9FE904929B193A1102D403D3C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8101A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7C52037" w14:textId="77777777" w:rsidR="0038101A" w:rsidRDefault="0038101A" w:rsidP="0038101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4F4EC33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38101A" w14:paraId="2FA428FC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8D230CE57CAB4BE4909F09ECF706FA6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27541EF5" w14:textId="2CC2B67A" w:rsidR="0038101A" w:rsidRPr="00187B92" w:rsidRDefault="00775A00" w:rsidP="00187B92">
                                  <w:pPr>
                                    <w:pStyle w:val="Title"/>
                                  </w:pPr>
                                  <w:r>
                                    <w:t>Ayushman Srivastava</w:t>
                                  </w:r>
                                </w:p>
                              </w:sdtContent>
                            </w:sdt>
                            <w:p w14:paraId="613454C0" w14:textId="77777777" w:rsidR="0038101A" w:rsidRPr="00970D57" w:rsidRDefault="0097126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F48A4D9FE904929B193A1102D403D3C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8101A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7C52037" w14:textId="77777777" w:rsidR="0038101A" w:rsidRDefault="0038101A" w:rsidP="003810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9"/>
    <w:rsid w:val="00154354"/>
    <w:rsid w:val="00293B83"/>
    <w:rsid w:val="003458BF"/>
    <w:rsid w:val="0038101A"/>
    <w:rsid w:val="005C0509"/>
    <w:rsid w:val="006A3CE7"/>
    <w:rsid w:val="006D6983"/>
    <w:rsid w:val="00775A00"/>
    <w:rsid w:val="0080757B"/>
    <w:rsid w:val="008961D9"/>
    <w:rsid w:val="00904B09"/>
    <w:rsid w:val="0097126A"/>
    <w:rsid w:val="00974B71"/>
    <w:rsid w:val="009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89D0F"/>
  <w15:chartTrackingRefBased/>
  <w15:docId w15:val="{7BF7B04C-C643-4D5D-95E1-BD79CC15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09"/>
  </w:style>
  <w:style w:type="paragraph" w:styleId="Heading1">
    <w:name w:val="heading 1"/>
    <w:basedOn w:val="Normal"/>
    <w:next w:val="Normal"/>
    <w:link w:val="Heading1Char"/>
    <w:uiPriority w:val="3"/>
    <w:qFormat/>
    <w:rsid w:val="0038101A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unhideWhenUsed/>
    <w:qFormat/>
    <w:rsid w:val="0038101A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74B7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974B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49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customStyle="1" w:styleId="ContactInfo">
    <w:name w:val="Contact Info"/>
    <w:basedOn w:val="Normal"/>
    <w:uiPriority w:val="4"/>
    <w:qFormat/>
    <w:rsid w:val="0038101A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38101A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8101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8101A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38101A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38101A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8101A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01A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101A"/>
    <w:rPr>
      <w:rFonts w:asciiTheme="majorHAnsi" w:eastAsiaTheme="minorEastAsia" w:hAnsiTheme="majorHAnsi"/>
      <w:color w:val="864A04" w:themeColor="accent1" w:themeShade="80"/>
      <w:sz w:val="2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8101A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101A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next w:val="Signature"/>
    <w:link w:val="ClosingChar"/>
    <w:uiPriority w:val="6"/>
    <w:qFormat/>
    <w:rsid w:val="0038101A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6"/>
    <w:rsid w:val="00974B71"/>
    <w:rPr>
      <w:rFonts w:eastAsiaTheme="minorEastAsia"/>
      <w:bCs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38101A"/>
    <w:pPr>
      <w:spacing w:before="720" w:line="240" w:lineRule="auto"/>
      <w:contextualSpacing/>
    </w:pPr>
    <w:rPr>
      <w:rFonts w:eastAsiaTheme="minorEastAsia"/>
      <w:bCs/>
      <w:color w:val="262626" w:themeColor="text1" w:themeTint="D9"/>
      <w:szCs w:val="18"/>
    </w:rPr>
  </w:style>
  <w:style w:type="character" w:customStyle="1" w:styleId="SignatureChar">
    <w:name w:val="Signature Char"/>
    <w:basedOn w:val="DefaultParagraphFont"/>
    <w:link w:val="Signature"/>
    <w:uiPriority w:val="7"/>
    <w:rsid w:val="00974B71"/>
    <w:rPr>
      <w:rFonts w:eastAsiaTheme="minorEastAsia"/>
      <w:bCs/>
      <w:color w:val="262626" w:themeColor="text1" w:themeTint="D9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38101A"/>
    <w:pPr>
      <w:spacing w:before="800" w:after="180" w:line="240" w:lineRule="auto"/>
    </w:pPr>
    <w:rPr>
      <w:rFonts w:eastAsiaTheme="minorEastAsia"/>
      <w:bCs/>
      <w:color w:val="262626" w:themeColor="text1" w:themeTint="D9"/>
      <w:szCs w:val="18"/>
    </w:rPr>
  </w:style>
  <w:style w:type="character" w:customStyle="1" w:styleId="SalutationChar">
    <w:name w:val="Salutation Char"/>
    <w:basedOn w:val="DefaultParagraphFont"/>
    <w:link w:val="Salutation"/>
    <w:uiPriority w:val="5"/>
    <w:rsid w:val="00974B71"/>
    <w:rPr>
      <w:rFonts w:eastAsiaTheme="minorEastAsia"/>
      <w:bCs/>
      <w:color w:val="262626" w:themeColor="text1" w:themeTint="D9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3"/>
    <w:rsid w:val="00974B71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74B71"/>
    <w:rPr>
      <w:rFonts w:asciiTheme="majorHAnsi" w:eastAsiaTheme="majorEastAsia" w:hAnsiTheme="majorHAnsi" w:cstheme="majorBidi"/>
      <w:color w:val="844904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5"/>
    <w:qFormat/>
    <w:rsid w:val="00974B71"/>
    <w:pPr>
      <w:spacing w:before="720" w:line="240" w:lineRule="auto"/>
      <w:contextualSpacing/>
    </w:pPr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DateChar">
    <w:name w:val="Date Char"/>
    <w:basedOn w:val="DefaultParagraphFont"/>
    <w:link w:val="Date"/>
    <w:uiPriority w:val="5"/>
    <w:rsid w:val="005C0509"/>
    <w:rPr>
      <w:rFonts w:asciiTheme="majorHAnsi" w:eastAsiaTheme="minorEastAsia" w:hAnsiTheme="majorHAnsi"/>
      <w:bCs/>
      <w:color w:val="262626" w:themeColor="text1" w:themeTint="D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MAN\AppData\Roaming\Microsoft\Templates\Cover%20Letter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1AD4BF0D7F423DAEBA546CC82A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1D0A-223D-4920-BF87-DA7166025C66}"/>
      </w:docPartPr>
      <w:docPartBody>
        <w:p w:rsidR="00000000" w:rsidRDefault="00AB1078">
          <w:pPr>
            <w:pStyle w:val="A71AD4BF0D7F423DAEBA546CC82AD7D4"/>
          </w:pPr>
          <w:r>
            <w:t>Date</w:t>
          </w:r>
        </w:p>
      </w:docPartBody>
    </w:docPart>
    <w:docPart>
      <w:docPartPr>
        <w:name w:val="531AB763CB77453D96442850FAF12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1EC51-ECA2-4C38-A251-62524D091806}"/>
      </w:docPartPr>
      <w:docPartBody>
        <w:p w:rsidR="00FD0354" w:rsidRDefault="00AB1078" w:rsidP="0038101A">
          <w:pPr>
            <w:pStyle w:val="ContactInfo"/>
          </w:pPr>
          <w:r>
            <w:t>Street Address</w:t>
          </w:r>
        </w:p>
        <w:p w:rsidR="00000000" w:rsidRDefault="00AB1078">
          <w:pPr>
            <w:pStyle w:val="531AB763CB77453D96442850FAF12827"/>
          </w:pPr>
          <w:r>
            <w:t>City, ST ZIP Code</w:t>
          </w:r>
        </w:p>
      </w:docPartBody>
    </w:docPart>
    <w:docPart>
      <w:docPartPr>
        <w:name w:val="C4596447DF0C40DD9C056A97A0D77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524-D2DC-49D6-99AD-A1251885AFA0}"/>
      </w:docPartPr>
      <w:docPartBody>
        <w:p w:rsidR="00000000" w:rsidRDefault="00AB1078">
          <w:pPr>
            <w:pStyle w:val="C4596447DF0C40DD9C056A97A0D77CB9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24985B36739C4938948FB78034E1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7E7F-E5A6-47BD-8CBE-689479E88A83}"/>
      </w:docPartPr>
      <w:docPartBody>
        <w:p w:rsidR="00000000" w:rsidRDefault="00AB1078">
          <w:pPr>
            <w:pStyle w:val="24985B36739C4938948FB78034E1A002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9010CBB60E3B42379F34D6D2B0E2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7E09-006A-43DB-8D55-BCF3339F602B}"/>
      </w:docPartPr>
      <w:docPartBody>
        <w:p w:rsidR="00000000" w:rsidRDefault="00AB1078">
          <w:pPr>
            <w:pStyle w:val="9010CBB60E3B42379F34D6D2B0E2234E"/>
          </w:pPr>
          <w:r>
            <w:t>Position Title</w:t>
          </w:r>
        </w:p>
      </w:docPartBody>
    </w:docPart>
    <w:docPart>
      <w:docPartPr>
        <w:name w:val="4890ADB7B98B4D1CA1EF5F722F95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0E06-75B6-4D64-BC83-F0DCB33374AE}"/>
      </w:docPartPr>
      <w:docPartBody>
        <w:p w:rsidR="00000000" w:rsidRDefault="00AB1078">
          <w:pPr>
            <w:pStyle w:val="4890ADB7B98B4D1CA1EF5F722F950F04"/>
          </w:pPr>
          <w:r>
            <w:t>Objective</w:t>
          </w:r>
        </w:p>
      </w:docPartBody>
    </w:docPart>
    <w:docPart>
      <w:docPartPr>
        <w:name w:val="876F08A986044B1DAB63623530401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D0A66-8667-42F9-B7E4-65B8EE961439}"/>
      </w:docPartPr>
      <w:docPartBody>
        <w:p w:rsidR="00000000" w:rsidRDefault="00AB1078">
          <w:pPr>
            <w:pStyle w:val="876F08A986044B1DAB6362353040167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8A8BA1537A9442A691334F085E9D1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9EDE-4ECB-4C1F-BC93-BEC9B2F6B571}"/>
      </w:docPartPr>
      <w:docPartBody>
        <w:p w:rsidR="00000000" w:rsidRDefault="00AB1078">
          <w:pPr>
            <w:pStyle w:val="8A8BA1537A9442A691334F085E9D18DF"/>
          </w:pPr>
          <w:r>
            <w:t>Education</w:t>
          </w:r>
        </w:p>
      </w:docPartBody>
    </w:docPart>
    <w:docPart>
      <w:docPartPr>
        <w:name w:val="9BC620503F6946BA999D2468825D2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E4376-774D-4E5F-A49A-5FB77BDC0777}"/>
      </w:docPartPr>
      <w:docPartBody>
        <w:p w:rsidR="00000000" w:rsidRDefault="00AB1078">
          <w:pPr>
            <w:pStyle w:val="9BC620503F6946BA999D2468825D2CAF"/>
          </w:pPr>
          <w:r>
            <w:t>SCHOOL NAME, LOCATION, DEGREE</w:t>
          </w:r>
        </w:p>
      </w:docPartBody>
    </w:docPart>
    <w:docPart>
      <w:docPartPr>
        <w:name w:val="D54B070B8BA24DAD8502AB6754AAC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831C8-8C03-4E17-A46C-45EF28B8CA13}"/>
      </w:docPartPr>
      <w:docPartBody>
        <w:p w:rsidR="00000000" w:rsidRDefault="00AB1078">
          <w:pPr>
            <w:pStyle w:val="D54B070B8BA24DAD8502AB6754AAC5DB"/>
          </w:pPr>
          <w:r>
            <w:t xml:space="preserve">You might want to include your GPA here and a </w:t>
          </w:r>
          <w:r>
            <w:t>brief summary of relevant coursework, awards, and honors.</w:t>
          </w:r>
        </w:p>
      </w:docPartBody>
    </w:docPart>
    <w:docPart>
      <w:docPartPr>
        <w:name w:val="637234BEC18E4CB183D935B0885C2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26706-8B7E-4F32-B0A6-EA3C1E66D513}"/>
      </w:docPartPr>
      <w:docPartBody>
        <w:p w:rsidR="00000000" w:rsidRDefault="00AB1078">
          <w:pPr>
            <w:pStyle w:val="637234BEC18E4CB183D935B0885C2885"/>
          </w:pPr>
          <w:r>
            <w:t>Vitals</w:t>
          </w:r>
        </w:p>
      </w:docPartBody>
    </w:docPart>
    <w:docPart>
      <w:docPartPr>
        <w:name w:val="04F440398054472DBCC7C9D44259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30F85-96D0-4FE4-A6B9-BB7333BEAF65}"/>
      </w:docPartPr>
      <w:docPartBody>
        <w:p w:rsidR="00000000" w:rsidRDefault="00AB1078">
          <w:pPr>
            <w:pStyle w:val="04F440398054472DBCC7C9D442598436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E1ADF5758DA14CF89DFB74653DA7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4DE5-1C7B-4268-8D6B-62B5E5AD549E}"/>
      </w:docPartPr>
      <w:docPartBody>
        <w:p w:rsidR="00000000" w:rsidRDefault="00AB1078">
          <w:pPr>
            <w:pStyle w:val="E1ADF5758DA14CF89DFB74653DA7073B"/>
          </w:pPr>
          <w:r>
            <w:t>Telephone</w:t>
          </w:r>
        </w:p>
      </w:docPartBody>
    </w:docPart>
    <w:docPart>
      <w:docPartPr>
        <w:name w:val="A926D1239E384F05B2173E6E6EEA6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EE72-16EA-477C-897E-9E8DFEDBEEB0}"/>
      </w:docPartPr>
      <w:docPartBody>
        <w:p w:rsidR="00000000" w:rsidRDefault="00AB1078">
          <w:pPr>
            <w:pStyle w:val="A926D1239E384F05B2173E6E6EEA6ECB"/>
          </w:pPr>
          <w:r>
            <w:t>Email</w:t>
          </w:r>
        </w:p>
      </w:docPartBody>
    </w:docPart>
    <w:docPart>
      <w:docPartPr>
        <w:name w:val="8D230CE57CAB4BE4909F09ECF706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F084-020D-467A-948B-850E67C72D05}"/>
      </w:docPartPr>
      <w:docPartBody>
        <w:p w:rsidR="00000000" w:rsidRDefault="00AB1078">
          <w:pPr>
            <w:pStyle w:val="8D230CE57CAB4BE4909F09ECF706FA6D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FF48A4D9FE904929B193A1102D403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B6A3C-3051-4E82-9117-F9315AE9383A}"/>
      </w:docPartPr>
      <w:docPartBody>
        <w:p w:rsidR="00000000" w:rsidRDefault="00AB1078">
          <w:pPr>
            <w:pStyle w:val="FF48A4D9FE904929B193A1102D403D3C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78"/>
    <w:rsid w:val="00A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1AD4BF0D7F423DAEBA546CC82AD7D4">
    <w:name w:val="A71AD4BF0D7F423DAEBA546CC82AD7D4"/>
  </w:style>
  <w:style w:type="paragraph" w:customStyle="1" w:styleId="ContactInfo">
    <w:name w:val="Contact Info"/>
    <w:basedOn w:val="Normal"/>
    <w:uiPriority w:val="4"/>
    <w:qFormat/>
    <w:pPr>
      <w:spacing w:after="120"/>
    </w:pPr>
    <w:rPr>
      <w:sz w:val="24"/>
      <w:szCs w:val="24"/>
      <w:lang w:val="en-US" w:eastAsia="ja-JP"/>
    </w:rPr>
  </w:style>
  <w:style w:type="paragraph" w:customStyle="1" w:styleId="531AB763CB77453D96442850FAF12827">
    <w:name w:val="531AB763CB77453D96442850FAF12827"/>
  </w:style>
  <w:style w:type="paragraph" w:customStyle="1" w:styleId="DFE81E0BDD254A038C94F6522F604C6D">
    <w:name w:val="DFE81E0BDD254A038C94F6522F604C6D"/>
  </w:style>
  <w:style w:type="paragraph" w:customStyle="1" w:styleId="37BB955299914E0EA210E69465F0046F">
    <w:name w:val="37BB955299914E0EA210E69465F0046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596447DF0C40DD9C056A97A0D77CB9">
    <w:name w:val="C4596447DF0C40DD9C056A97A0D77CB9"/>
  </w:style>
  <w:style w:type="paragraph" w:customStyle="1" w:styleId="24985B36739C4938948FB78034E1A002">
    <w:name w:val="24985B36739C4938948FB78034E1A002"/>
  </w:style>
  <w:style w:type="paragraph" w:customStyle="1" w:styleId="9010CBB60E3B42379F34D6D2B0E2234E">
    <w:name w:val="9010CBB60E3B42379F34D6D2B0E2234E"/>
  </w:style>
  <w:style w:type="paragraph" w:customStyle="1" w:styleId="4890ADB7B98B4D1CA1EF5F722F950F04">
    <w:name w:val="4890ADB7B98B4D1CA1EF5F722F950F04"/>
  </w:style>
  <w:style w:type="paragraph" w:customStyle="1" w:styleId="876F08A986044B1DAB63623530401678">
    <w:name w:val="876F08A986044B1DAB63623530401678"/>
  </w:style>
  <w:style w:type="paragraph" w:customStyle="1" w:styleId="8A8BA1537A9442A691334F085E9D18DF">
    <w:name w:val="8A8BA1537A9442A691334F085E9D18DF"/>
  </w:style>
  <w:style w:type="paragraph" w:customStyle="1" w:styleId="9BC620503F6946BA999D2468825D2CAF">
    <w:name w:val="9BC620503F6946BA999D2468825D2CAF"/>
  </w:style>
  <w:style w:type="paragraph" w:customStyle="1" w:styleId="D54B070B8BA24DAD8502AB6754AAC5DB">
    <w:name w:val="D54B070B8BA24DAD8502AB6754AAC5DB"/>
  </w:style>
  <w:style w:type="paragraph" w:customStyle="1" w:styleId="637234BEC18E4CB183D935B0885C2885">
    <w:name w:val="637234BEC18E4CB183D935B0885C2885"/>
  </w:style>
  <w:style w:type="paragraph" w:customStyle="1" w:styleId="04F440398054472DBCC7C9D442598436">
    <w:name w:val="04F440398054472DBCC7C9D442598436"/>
  </w:style>
  <w:style w:type="paragraph" w:customStyle="1" w:styleId="E1ADF5758DA14CF89DFB74653DA7073B">
    <w:name w:val="E1ADF5758DA14CF89DFB74653DA7073B"/>
  </w:style>
  <w:style w:type="paragraph" w:customStyle="1" w:styleId="A926D1239E384F05B2173E6E6EEA6ECB">
    <w:name w:val="A926D1239E384F05B2173E6E6EEA6ECB"/>
  </w:style>
  <w:style w:type="paragraph" w:customStyle="1" w:styleId="8D230CE57CAB4BE4909F09ECF706FA6D">
    <w:name w:val="8D230CE57CAB4BE4909F09ECF706FA6D"/>
  </w:style>
  <w:style w:type="paragraph" w:customStyle="1" w:styleId="FF48A4D9FE904929B193A1102D403D3C">
    <w:name w:val="FF48A4D9FE904929B193A1102D403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(Professional).dotx</Template>
  <TotalTime>54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1</cp:revision>
  <dcterms:created xsi:type="dcterms:W3CDTF">2020-11-06T19:20:00Z</dcterms:created>
  <dcterms:modified xsi:type="dcterms:W3CDTF">2020-11-06T20:14:00Z</dcterms:modified>
</cp:coreProperties>
</file>